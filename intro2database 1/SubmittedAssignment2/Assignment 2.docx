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7AAB7" w14:textId="0544A559" w:rsidR="00AE1A59" w:rsidRPr="00AE1A59" w:rsidRDefault="00BD5479" w:rsidP="00AE1A59">
      <w:pPr>
        <w:pStyle w:val="Heading1"/>
        <w:rPr>
          <w:rFonts w:asciiTheme="minorHAnsi" w:hAnsiTheme="minorHAnsi"/>
          <w:color w:val="auto"/>
        </w:rPr>
      </w:pPr>
      <w:r w:rsidRPr="00E95073">
        <w:rPr>
          <w:rFonts w:asciiTheme="minorHAnsi" w:hAnsiTheme="minorHAnsi"/>
          <w:color w:val="auto"/>
        </w:rPr>
        <w:t xml:space="preserve">Assignment </w:t>
      </w:r>
      <w:r w:rsidR="00B95E4F" w:rsidRPr="00E95073">
        <w:rPr>
          <w:rFonts w:asciiTheme="minorHAnsi" w:hAnsiTheme="minorHAnsi"/>
          <w:color w:val="auto"/>
        </w:rPr>
        <w:t>Title</w:t>
      </w:r>
      <w:r w:rsidR="000B6BF1">
        <w:rPr>
          <w:rFonts w:asciiTheme="minorHAnsi" w:hAnsiTheme="minorHAnsi"/>
          <w:color w:val="auto"/>
        </w:rPr>
        <w:t xml:space="preserve"> – </w:t>
      </w:r>
      <w:r w:rsidR="009507BB">
        <w:rPr>
          <w:rFonts w:asciiTheme="minorHAnsi" w:hAnsiTheme="minorHAnsi"/>
          <w:color w:val="auto"/>
        </w:rPr>
        <w:t>Ecommerce Database</w:t>
      </w:r>
    </w:p>
    <w:p w14:paraId="575A9992" w14:textId="77777777" w:rsidR="00C732E5" w:rsidRDefault="008A6E1B" w:rsidP="00E12DA3">
      <w:r>
        <w:t xml:space="preserve">This assignment </w:t>
      </w:r>
      <w:r w:rsidR="00036C72">
        <w:t>relates to</w:t>
      </w:r>
      <w:r>
        <w:t xml:space="preserve"> the following C</w:t>
      </w:r>
      <w:r w:rsidR="00B95E4F">
        <w:t xml:space="preserve">ourse </w:t>
      </w:r>
      <w:r>
        <w:t>L</w:t>
      </w:r>
      <w:r w:rsidR="00B95E4F">
        <w:t xml:space="preserve">earning </w:t>
      </w:r>
      <w:r>
        <w:t>R</w:t>
      </w:r>
      <w:r w:rsidR="00B95E4F">
        <w:t>equirements</w:t>
      </w:r>
      <w:r w:rsidR="007B0F4C">
        <w:t>:</w:t>
      </w:r>
      <w:r w:rsidR="00E12DA3">
        <w:t xml:space="preserve">  </w:t>
      </w:r>
    </w:p>
    <w:p w14:paraId="51CF855A" w14:textId="56C3C688" w:rsidR="00216EBB" w:rsidRDefault="00216EBB" w:rsidP="00216EBB">
      <w:pPr>
        <w:pStyle w:val="NoSpacing"/>
      </w:pPr>
      <w:r>
        <w:t>CLR1:</w:t>
      </w:r>
      <w:r w:rsidR="00BF4087">
        <w:t xml:space="preserve"> </w:t>
      </w:r>
      <w:r>
        <w:t>Follow lab policies and procedures for etiquette, software licensing requirements and lab submissions</w:t>
      </w:r>
    </w:p>
    <w:p w14:paraId="213BBC97" w14:textId="77777777" w:rsidR="00216EBB" w:rsidRDefault="00216EBB" w:rsidP="00216EBB">
      <w:pPr>
        <w:pStyle w:val="NoSpacing"/>
      </w:pPr>
    </w:p>
    <w:p w14:paraId="5754B42A" w14:textId="48170453" w:rsidR="00BF4087" w:rsidRDefault="00BF4087" w:rsidP="00BF4087">
      <w:pPr>
        <w:pStyle w:val="NoSpacing"/>
      </w:pPr>
      <w:r>
        <w:t>CLR 5: Use Data Manipulation Language (DML) to insert, update, select and delete data</w:t>
      </w:r>
    </w:p>
    <w:p w14:paraId="6E29B111" w14:textId="77777777" w:rsidR="00BF4087" w:rsidRDefault="00BF4087" w:rsidP="00BF4087">
      <w:pPr>
        <w:pStyle w:val="NoSpacing"/>
      </w:pPr>
    </w:p>
    <w:p w14:paraId="6790832D" w14:textId="507AD4F5" w:rsidR="00BF4087" w:rsidRDefault="00BF4087" w:rsidP="00BF4087">
      <w:pPr>
        <w:pStyle w:val="NoSpacing"/>
      </w:pPr>
      <w:r>
        <w:t>CLR 8: Interact with team members to contribute to effective working relationship to achieve desired goal.</w:t>
      </w:r>
    </w:p>
    <w:p w14:paraId="1348978B" w14:textId="77777777" w:rsidR="00BF4087" w:rsidRDefault="00BF4087" w:rsidP="00BF4087">
      <w:pPr>
        <w:pStyle w:val="NoSpacing"/>
      </w:pPr>
    </w:p>
    <w:p w14:paraId="7C46E027" w14:textId="2E053FF9" w:rsidR="00216EBB" w:rsidRDefault="00BF4087" w:rsidP="00BF4087">
      <w:pPr>
        <w:pStyle w:val="NoSpacing"/>
      </w:pPr>
      <w:r>
        <w:t>CLR 8: Plan individual and team projects, manage time to meet datelines</w:t>
      </w:r>
    </w:p>
    <w:p w14:paraId="2EAE4285" w14:textId="365EE039" w:rsidR="00AE1A59" w:rsidRDefault="00CC3661" w:rsidP="00E12DA3">
      <w:r>
        <w:t>Situation:</w:t>
      </w:r>
    </w:p>
    <w:p w14:paraId="2684989E" w14:textId="4DF01443" w:rsidR="00CC3661" w:rsidRPr="009372B8" w:rsidRDefault="009507BB" w:rsidP="00E12DA3">
      <w:r>
        <w:t>After, you created the database in previous assignment the analytics team wants to know some information that could be useful for their departments and increase productivity. You will run a few commands and answer the questions to help the analytical team.</w:t>
      </w:r>
      <w:r w:rsidR="00894EC9">
        <w:t xml:space="preserve"> </w:t>
      </w:r>
    </w:p>
    <w:p w14:paraId="3126DEFF" w14:textId="2C720466" w:rsidR="00E95073" w:rsidRDefault="00E95073" w:rsidP="00E95073">
      <w:r w:rsidRPr="00E95073">
        <w:rPr>
          <w:rStyle w:val="Heading1Char"/>
          <w:rFonts w:asciiTheme="minorHAnsi" w:hAnsiTheme="minorHAnsi"/>
          <w:color w:val="auto"/>
          <w:lang w:val="en-CA"/>
        </w:rPr>
        <w:t>Objective of this Assignment</w:t>
      </w:r>
      <w:r w:rsidR="00B95E4F" w:rsidRPr="00E95073">
        <w:rPr>
          <w:rStyle w:val="Heading1Char"/>
          <w:rFonts w:asciiTheme="minorHAnsi" w:hAnsiTheme="minorHAnsi"/>
          <w:color w:val="auto"/>
          <w:lang w:val="en-CA"/>
        </w:rPr>
        <w:t>:</w:t>
      </w:r>
      <w:r>
        <w:t xml:space="preserve">  </w:t>
      </w:r>
      <w:r w:rsidR="008A5E02">
        <w:t xml:space="preserve"> </w:t>
      </w:r>
    </w:p>
    <w:p w14:paraId="2D1F74CE" w14:textId="502664BC" w:rsidR="00920FCE" w:rsidRDefault="00920FCE" w:rsidP="00E95073">
      <w:r>
        <w:t xml:space="preserve">In this assignment, you will </w:t>
      </w:r>
      <w:r w:rsidR="002B72E7">
        <w:t>r</w:t>
      </w:r>
      <w:r w:rsidR="00894EC9">
        <w:t>un SQL comm</w:t>
      </w:r>
      <w:r w:rsidR="002B72E7">
        <w:t xml:space="preserve">ands </w:t>
      </w:r>
      <w:r w:rsidR="00996CB5">
        <w:t>and</w:t>
      </w:r>
      <w:r w:rsidR="000276A4">
        <w:t xml:space="preserve"> answer questions</w:t>
      </w:r>
      <w:r w:rsidR="00996CB5">
        <w:t>.</w:t>
      </w:r>
    </w:p>
    <w:p w14:paraId="398E8ADD" w14:textId="7F6A428A" w:rsidR="00920FCE" w:rsidRDefault="00AD7A3B" w:rsidP="00E95073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B45BA13" w14:textId="79354E67" w:rsidR="008A5E02" w:rsidRPr="00036C72" w:rsidRDefault="00EF0740" w:rsidP="00A553EF">
      <w:pPr>
        <w:pStyle w:val="Heading1"/>
        <w:spacing w:before="12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</w:rPr>
        <w:t>Pre-Assignment Instructions</w:t>
      </w:r>
      <w:r w:rsidR="00D82076">
        <w:rPr>
          <w:rFonts w:asciiTheme="minorHAnsi" w:hAnsiTheme="minorHAnsi"/>
          <w:color w:val="auto"/>
        </w:rPr>
        <w:t xml:space="preserve">: </w:t>
      </w:r>
    </w:p>
    <w:p w14:paraId="7C7F7ED7" w14:textId="6C759A43" w:rsidR="00A553EF" w:rsidRDefault="00D36AF9" w:rsidP="0013452C">
      <w:pPr>
        <w:pStyle w:val="ListParagraph"/>
        <w:numPr>
          <w:ilvl w:val="0"/>
          <w:numId w:val="7"/>
        </w:numPr>
      </w:pPr>
      <w:r>
        <w:t xml:space="preserve">Read Modules </w:t>
      </w:r>
      <w:r w:rsidR="00894EC9">
        <w:t>5</w:t>
      </w:r>
      <w:r>
        <w:t>-</w:t>
      </w:r>
      <w:r w:rsidR="00894EC9">
        <w:t>10</w:t>
      </w:r>
    </w:p>
    <w:p w14:paraId="570D3DA1" w14:textId="1F234327" w:rsidR="00D36AF9" w:rsidRDefault="00D36AF9" w:rsidP="0013452C">
      <w:pPr>
        <w:pStyle w:val="ListParagraph"/>
        <w:numPr>
          <w:ilvl w:val="0"/>
          <w:numId w:val="7"/>
        </w:numPr>
      </w:pPr>
      <w:r>
        <w:t xml:space="preserve">Attempt Labs </w:t>
      </w:r>
      <w:r w:rsidR="00894EC9">
        <w:t>6</w:t>
      </w:r>
      <w:r>
        <w:t>-</w:t>
      </w:r>
      <w:r w:rsidR="00CF62C5">
        <w:t>8</w:t>
      </w:r>
    </w:p>
    <w:p w14:paraId="3927AFF7" w14:textId="05342849" w:rsidR="00C732E5" w:rsidRPr="00EF0740" w:rsidRDefault="00EF0740" w:rsidP="00C732E5">
      <w:pPr>
        <w:rPr>
          <w:b/>
          <w:sz w:val="28"/>
          <w:szCs w:val="28"/>
        </w:rPr>
      </w:pPr>
      <w:r w:rsidRPr="00EF0740">
        <w:rPr>
          <w:b/>
          <w:sz w:val="28"/>
          <w:szCs w:val="28"/>
        </w:rPr>
        <w:t>Assignment Tasks:</w:t>
      </w:r>
    </w:p>
    <w:p w14:paraId="0845C225" w14:textId="5E3354B7" w:rsidR="00D36AF9" w:rsidRDefault="00996CB5" w:rsidP="002C68B0">
      <w:pPr>
        <w:pStyle w:val="ListParagraph"/>
        <w:numPr>
          <w:ilvl w:val="0"/>
          <w:numId w:val="8"/>
        </w:numPr>
        <w:spacing w:after="160" w:line="259" w:lineRule="auto"/>
      </w:pPr>
      <w:r>
        <w:t>Restore the ecommerce database assignment2.sql</w:t>
      </w:r>
    </w:p>
    <w:p w14:paraId="115A06AF" w14:textId="15FD837D" w:rsidR="00D36AF9" w:rsidRDefault="00996CB5" w:rsidP="002C68B0">
      <w:pPr>
        <w:pStyle w:val="ListParagraph"/>
        <w:numPr>
          <w:ilvl w:val="0"/>
          <w:numId w:val="8"/>
        </w:numPr>
        <w:spacing w:after="160" w:line="259" w:lineRule="auto"/>
      </w:pPr>
      <w:r>
        <w:t>Answer the following questions:</w:t>
      </w:r>
    </w:p>
    <w:p w14:paraId="7A7E4DEA" w14:textId="77777777" w:rsidR="00492F28" w:rsidRDefault="00492F28" w:rsidP="00492F28">
      <w:pPr>
        <w:pStyle w:val="ListParagraph"/>
        <w:numPr>
          <w:ilvl w:val="0"/>
          <w:numId w:val="12"/>
        </w:numPr>
        <w:spacing w:after="160" w:line="259" w:lineRule="auto"/>
        <w:ind w:left="1800"/>
      </w:pPr>
      <w:r>
        <w:t>What are the total number of customers in the database for ecommerce website?</w:t>
      </w:r>
    </w:p>
    <w:p w14:paraId="5A800231" w14:textId="77777777" w:rsidR="00492F28" w:rsidRDefault="00492F28" w:rsidP="00492F28">
      <w:pPr>
        <w:pStyle w:val="ListParagraph"/>
        <w:spacing w:after="160" w:line="259" w:lineRule="auto"/>
        <w:ind w:left="1800"/>
      </w:pPr>
      <w:r>
        <w:t>Ans.)</w:t>
      </w:r>
    </w:p>
    <w:p w14:paraId="7BE0F920" w14:textId="77777777" w:rsidR="00492F28" w:rsidRDefault="00492F28" w:rsidP="00492F28">
      <w:pPr>
        <w:pStyle w:val="ListParagraph"/>
        <w:numPr>
          <w:ilvl w:val="0"/>
          <w:numId w:val="12"/>
        </w:numPr>
        <w:spacing w:after="160" w:line="259" w:lineRule="auto"/>
        <w:ind w:left="1800"/>
      </w:pPr>
      <w:r>
        <w:t xml:space="preserve">How many </w:t>
      </w:r>
      <w:r w:rsidRPr="00A011CC">
        <w:rPr>
          <w:u w:val="single"/>
        </w:rPr>
        <w:t>distinct</w:t>
      </w:r>
      <w:r>
        <w:t xml:space="preserve"> products categories are available in the ecommerce website?</w:t>
      </w:r>
    </w:p>
    <w:p w14:paraId="00C22CFA" w14:textId="77777777" w:rsidR="00492F28" w:rsidRDefault="00492F28" w:rsidP="00492F28">
      <w:pPr>
        <w:pStyle w:val="ListParagraph"/>
        <w:spacing w:after="160" w:line="259" w:lineRule="auto"/>
        <w:ind w:left="1800"/>
      </w:pPr>
      <w:r>
        <w:t>Ans.)</w:t>
      </w:r>
    </w:p>
    <w:p w14:paraId="3444191C" w14:textId="77777777" w:rsidR="00492F28" w:rsidRDefault="00492F28" w:rsidP="00492F28">
      <w:pPr>
        <w:pStyle w:val="ListParagraph"/>
        <w:numPr>
          <w:ilvl w:val="0"/>
          <w:numId w:val="12"/>
        </w:numPr>
        <w:spacing w:after="160" w:line="259" w:lineRule="auto"/>
        <w:ind w:left="1800"/>
      </w:pPr>
      <w:r>
        <w:t>How many shipping addresses are from Ontario?</w:t>
      </w:r>
    </w:p>
    <w:p w14:paraId="33841A0B" w14:textId="77777777" w:rsidR="00492F28" w:rsidRDefault="00492F28" w:rsidP="00492F28">
      <w:pPr>
        <w:pStyle w:val="ListParagraph"/>
        <w:spacing w:after="160" w:line="259" w:lineRule="auto"/>
        <w:ind w:left="1800"/>
      </w:pPr>
      <w:r>
        <w:t>Ans.)</w:t>
      </w:r>
    </w:p>
    <w:p w14:paraId="6DE7F94A" w14:textId="77777777" w:rsidR="00492F28" w:rsidRDefault="00492F28" w:rsidP="00492F28">
      <w:pPr>
        <w:pStyle w:val="ListParagraph"/>
        <w:numPr>
          <w:ilvl w:val="0"/>
          <w:numId w:val="12"/>
        </w:numPr>
        <w:spacing w:after="160" w:line="259" w:lineRule="auto"/>
        <w:ind w:left="1800"/>
      </w:pPr>
      <w:r>
        <w:t>Which payment type is most common? Cash, Credit or Debit.</w:t>
      </w:r>
    </w:p>
    <w:p w14:paraId="7753738B" w14:textId="77777777" w:rsidR="00492F28" w:rsidRDefault="00492F28" w:rsidP="00492F28">
      <w:pPr>
        <w:pStyle w:val="ListParagraph"/>
        <w:ind w:left="1800"/>
      </w:pPr>
      <w:r>
        <w:t>Ans.)</w:t>
      </w:r>
    </w:p>
    <w:p w14:paraId="5784940E" w14:textId="77777777" w:rsidR="00492F28" w:rsidRDefault="00492F28" w:rsidP="00492F28">
      <w:pPr>
        <w:pStyle w:val="ListParagraph"/>
        <w:numPr>
          <w:ilvl w:val="0"/>
          <w:numId w:val="12"/>
        </w:numPr>
        <w:spacing w:after="160" w:line="259" w:lineRule="auto"/>
        <w:ind w:left="1800"/>
      </w:pPr>
      <w:r>
        <w:t>How many invoices were issued in 2013?</w:t>
      </w:r>
    </w:p>
    <w:p w14:paraId="1430C0F8" w14:textId="77777777" w:rsidR="00492F28" w:rsidRDefault="00492F28" w:rsidP="00492F28">
      <w:pPr>
        <w:pStyle w:val="ListParagraph"/>
        <w:spacing w:after="160" w:line="259" w:lineRule="auto"/>
        <w:ind w:left="1800"/>
      </w:pPr>
      <w:r>
        <w:t>Ans.)</w:t>
      </w:r>
    </w:p>
    <w:p w14:paraId="2D67A271" w14:textId="77777777" w:rsidR="00492F28" w:rsidRDefault="00492F28" w:rsidP="00492F28">
      <w:pPr>
        <w:pStyle w:val="ListParagraph"/>
        <w:numPr>
          <w:ilvl w:val="0"/>
          <w:numId w:val="12"/>
        </w:numPr>
        <w:spacing w:after="160" w:line="259" w:lineRule="auto"/>
        <w:ind w:left="1800"/>
      </w:pPr>
      <w:r>
        <w:t>Display everything</w:t>
      </w:r>
      <w:r w:rsidRPr="00CD491D">
        <w:t xml:space="preserve"> </w:t>
      </w:r>
      <w:r>
        <w:t>FROM</w:t>
      </w:r>
      <w:r w:rsidRPr="00CD491D">
        <w:t xml:space="preserve"> customers </w:t>
      </w:r>
      <w:r>
        <w:t>Inner Join</w:t>
      </w:r>
      <w:r w:rsidRPr="00CD491D">
        <w:t xml:space="preserve"> shipping_details ON shipping_detail_id? How many results are displayed?</w:t>
      </w:r>
      <w:r>
        <w:t xml:space="preserve"> </w:t>
      </w:r>
    </w:p>
    <w:p w14:paraId="7BCF934D" w14:textId="77777777" w:rsidR="00492F28" w:rsidRDefault="00492F28" w:rsidP="00492F28">
      <w:pPr>
        <w:pStyle w:val="ListParagraph"/>
        <w:ind w:left="1800"/>
      </w:pPr>
      <w:r>
        <w:t>Ans.)</w:t>
      </w:r>
    </w:p>
    <w:p w14:paraId="6552F166" w14:textId="77777777" w:rsidR="00492F28" w:rsidRDefault="00492F28" w:rsidP="00492F28">
      <w:pPr>
        <w:pStyle w:val="ListParagraph"/>
        <w:numPr>
          <w:ilvl w:val="0"/>
          <w:numId w:val="12"/>
        </w:numPr>
        <w:spacing w:after="160" w:line="259" w:lineRule="auto"/>
        <w:ind w:left="1800"/>
      </w:pPr>
      <w:r w:rsidRPr="00D27F09">
        <w:t>Which</w:t>
      </w:r>
      <w:r>
        <w:t xml:space="preserve"> three</w:t>
      </w:r>
      <w:r w:rsidRPr="00D27F09">
        <w:t xml:space="preserve"> product</w:t>
      </w:r>
      <w:r>
        <w:t>s</w:t>
      </w:r>
      <w:r w:rsidRPr="00D27F09">
        <w:t xml:space="preserve"> (product_id) is ordered the most by customers in customer_product table (hint </w:t>
      </w:r>
      <w:r>
        <w:t>–</w:t>
      </w:r>
      <w:r w:rsidRPr="00D27F09">
        <w:t xml:space="preserve"> </w:t>
      </w:r>
      <w:r>
        <w:t>Read</w:t>
      </w:r>
      <w:r w:rsidRPr="00D27F09">
        <w:t xml:space="preserve"> </w:t>
      </w:r>
      <w:r>
        <w:t>Module 9, ignore the ordered_amount column</w:t>
      </w:r>
      <w:r w:rsidRPr="00D27F09">
        <w:t>)?</w:t>
      </w:r>
    </w:p>
    <w:p w14:paraId="3A03BCC8" w14:textId="77777777" w:rsidR="00492F28" w:rsidRDefault="00492F28" w:rsidP="00492F28">
      <w:pPr>
        <w:pStyle w:val="ListParagraph"/>
        <w:spacing w:after="160" w:line="259" w:lineRule="auto"/>
        <w:ind w:left="1800"/>
      </w:pPr>
      <w:r>
        <w:lastRenderedPageBreak/>
        <w:t>Ans.)</w:t>
      </w:r>
    </w:p>
    <w:p w14:paraId="3C6E1F9F" w14:textId="77777777" w:rsidR="00492F28" w:rsidRDefault="00492F28" w:rsidP="00492F28">
      <w:pPr>
        <w:pStyle w:val="ListParagraph"/>
        <w:numPr>
          <w:ilvl w:val="0"/>
          <w:numId w:val="12"/>
        </w:numPr>
        <w:spacing w:after="160" w:line="259" w:lineRule="auto"/>
        <w:ind w:left="1800"/>
      </w:pPr>
      <w:r>
        <w:t xml:space="preserve">What is the highest amount on the invoice? </w:t>
      </w:r>
      <w:r w:rsidRPr="00D27F09">
        <w:t>(Hint: Read Module 9)</w:t>
      </w:r>
    </w:p>
    <w:p w14:paraId="67BFDDDE" w14:textId="77777777" w:rsidR="00492F28" w:rsidRDefault="00492F28" w:rsidP="00492F28">
      <w:pPr>
        <w:pStyle w:val="ListParagraph"/>
        <w:ind w:left="1800"/>
      </w:pPr>
      <w:r>
        <w:t>Ans.)</w:t>
      </w:r>
    </w:p>
    <w:p w14:paraId="46AF75F3" w14:textId="77777777" w:rsidR="00492F28" w:rsidRDefault="00492F28" w:rsidP="00492F28">
      <w:pPr>
        <w:pStyle w:val="ListParagraph"/>
        <w:numPr>
          <w:ilvl w:val="0"/>
          <w:numId w:val="12"/>
        </w:numPr>
        <w:spacing w:after="160" w:line="259" w:lineRule="auto"/>
        <w:ind w:left="1800"/>
      </w:pPr>
      <w:r>
        <w:t>What is the invoice no. dated 2014-03-</w:t>
      </w:r>
      <w:proofErr w:type="gramStart"/>
      <w:r>
        <w:t>11?(</w:t>
      </w:r>
      <w:proofErr w:type="gramEnd"/>
      <w:r>
        <w:t>Enter the Invoice No. for answer)</w:t>
      </w:r>
    </w:p>
    <w:p w14:paraId="544CBF1F" w14:textId="63A8D865" w:rsidR="00492F28" w:rsidRDefault="00492F28" w:rsidP="00492F28">
      <w:pPr>
        <w:pStyle w:val="NoSpacing"/>
        <w:ind w:left="1800"/>
      </w:pPr>
      <w:r>
        <w:t>Ans.)</w:t>
      </w:r>
    </w:p>
    <w:p w14:paraId="5F828C6E" w14:textId="77777777" w:rsidR="00492F28" w:rsidRDefault="00492F28" w:rsidP="00492F28">
      <w:pPr>
        <w:pStyle w:val="NoSpacing"/>
        <w:ind w:left="720"/>
      </w:pPr>
    </w:p>
    <w:p w14:paraId="3F9E0C76" w14:textId="206EF0FE" w:rsidR="00DC0728" w:rsidRDefault="00BF4087" w:rsidP="00BF4087">
      <w:pPr>
        <w:pStyle w:val="ListParagraph"/>
        <w:numPr>
          <w:ilvl w:val="0"/>
          <w:numId w:val="8"/>
        </w:numPr>
        <w:spacing w:after="160" w:line="259" w:lineRule="auto"/>
      </w:pPr>
      <w:r>
        <w:t>Do the following:</w:t>
      </w:r>
    </w:p>
    <w:p w14:paraId="01FA93AC" w14:textId="5A1A9566" w:rsidR="00BF4087" w:rsidRDefault="00BF4087" w:rsidP="009935E0">
      <w:pPr>
        <w:pStyle w:val="ListParagraph"/>
        <w:numPr>
          <w:ilvl w:val="1"/>
          <w:numId w:val="8"/>
        </w:numPr>
        <w:spacing w:after="160" w:line="259" w:lineRule="auto"/>
      </w:pPr>
      <w:r>
        <w:t xml:space="preserve">Insert a customer Jake Smith who’s shipping address is </w:t>
      </w:r>
      <w:r w:rsidR="0010690E">
        <w:t>“</w:t>
      </w:r>
      <w:r w:rsidR="0010690E" w:rsidRPr="0010690E">
        <w:t>yknhl fr hluhw</w:t>
      </w:r>
      <w:r w:rsidR="0010690E">
        <w:t>”</w:t>
      </w:r>
      <w:r w:rsidR="00C97C30">
        <w:t xml:space="preserve"> and people can reach him at ‘1236548780’</w:t>
      </w:r>
      <w:r w:rsidR="00035424">
        <w:t xml:space="preserve"> &amp; ‘</w:t>
      </w:r>
      <w:r w:rsidR="00035424" w:rsidRPr="00035424">
        <w:t>jakesmith@email.com</w:t>
      </w:r>
      <w:r w:rsidR="00035424">
        <w:t>’</w:t>
      </w:r>
      <w:r w:rsidR="00C97C30">
        <w:t xml:space="preserve"> (use a sub query to get the address</w:t>
      </w:r>
      <w:r w:rsidR="00820960">
        <w:t xml:space="preserve"> from shipping_details table, direct insertion of address will be marked incorrect</w:t>
      </w:r>
      <w:r w:rsidR="00C97C30">
        <w:t>)</w:t>
      </w:r>
      <w:r w:rsidR="0010690E">
        <w:t>.</w:t>
      </w:r>
    </w:p>
    <w:p w14:paraId="28AEEDF8" w14:textId="53645567" w:rsidR="0010690E" w:rsidRDefault="0010690E" w:rsidP="009935E0">
      <w:pPr>
        <w:pStyle w:val="ListParagraph"/>
        <w:numPr>
          <w:ilvl w:val="1"/>
          <w:numId w:val="8"/>
        </w:numPr>
        <w:spacing w:after="160" w:line="259" w:lineRule="auto"/>
      </w:pPr>
      <w:r>
        <w:t>Update the</w:t>
      </w:r>
      <w:r w:rsidR="00820960">
        <w:t xml:space="preserve"> amount for</w:t>
      </w:r>
      <w:r>
        <w:t xml:space="preserve"> invoice</w:t>
      </w:r>
      <w:r w:rsidR="00820960">
        <w:t xml:space="preserve"> no.</w:t>
      </w:r>
      <w:r>
        <w:t xml:space="preserve"> “</w:t>
      </w:r>
      <w:r w:rsidRPr="0010690E">
        <w:t>279971</w:t>
      </w:r>
      <w:r>
        <w:t xml:space="preserve">” </w:t>
      </w:r>
      <w:r w:rsidR="00820960">
        <w:t xml:space="preserve">from ‘104’ </w:t>
      </w:r>
      <w:r>
        <w:t>to “147”.</w:t>
      </w:r>
    </w:p>
    <w:p w14:paraId="10DE5A31" w14:textId="6914CF2D" w:rsidR="0010690E" w:rsidRDefault="000276A4" w:rsidP="009935E0">
      <w:pPr>
        <w:pStyle w:val="ListParagraph"/>
        <w:numPr>
          <w:ilvl w:val="1"/>
          <w:numId w:val="8"/>
        </w:numPr>
        <w:spacing w:after="160" w:line="259" w:lineRule="auto"/>
      </w:pPr>
      <w:r>
        <w:t xml:space="preserve">Delete the customer with email </w:t>
      </w:r>
      <w:hyperlink r:id="rId11" w:history="1">
        <w:r w:rsidR="00820960" w:rsidRPr="00B11162">
          <w:rPr>
            <w:rStyle w:val="Hyperlink"/>
          </w:rPr>
          <w:t>gndyvdijgw@email.com</w:t>
        </w:r>
      </w:hyperlink>
      <w:r w:rsidR="00820960">
        <w:t xml:space="preserve"> (After doing this step, if you try repeating the assignment you will get incorrect answers so re-import the database).</w:t>
      </w:r>
    </w:p>
    <w:p w14:paraId="2D2842CB" w14:textId="765C7A8A" w:rsidR="0000281F" w:rsidRDefault="0000281F" w:rsidP="0000281F">
      <w:pPr>
        <w:spacing w:after="160" w:line="259" w:lineRule="auto"/>
        <w:rPr>
          <w:b/>
          <w:sz w:val="28"/>
          <w:szCs w:val="28"/>
        </w:rPr>
      </w:pPr>
      <w:r w:rsidRPr="00EF0740">
        <w:rPr>
          <w:b/>
          <w:sz w:val="28"/>
          <w:szCs w:val="28"/>
        </w:rPr>
        <w:t xml:space="preserve">Assignment </w:t>
      </w:r>
      <w:r>
        <w:rPr>
          <w:b/>
          <w:sz w:val="28"/>
          <w:szCs w:val="28"/>
        </w:rPr>
        <w:t>Submission:</w:t>
      </w:r>
    </w:p>
    <w:p w14:paraId="57BDCBC7" w14:textId="680BF365" w:rsidR="0000220F" w:rsidRDefault="009935E0" w:rsidP="000276A4">
      <w:pPr>
        <w:pStyle w:val="ListParagraph"/>
        <w:numPr>
          <w:ilvl w:val="0"/>
          <w:numId w:val="10"/>
        </w:numPr>
        <w:spacing w:after="160" w:line="259" w:lineRule="auto"/>
      </w:pPr>
      <w:r>
        <w:t>From step 2, copy the questions from the assignment on the notepad, a</w:t>
      </w:r>
      <w:r w:rsidR="000276A4">
        <w:t xml:space="preserve">nswer </w:t>
      </w:r>
      <w:r>
        <w:t>them and submit it as a answers.txt file</w:t>
      </w:r>
      <w:r w:rsidR="000276A4">
        <w:t>.</w:t>
      </w:r>
    </w:p>
    <w:p w14:paraId="5F768181" w14:textId="7F899A5F" w:rsidR="009935E0" w:rsidRDefault="009935E0" w:rsidP="009935E0">
      <w:pPr>
        <w:pStyle w:val="ListParagraph"/>
        <w:numPr>
          <w:ilvl w:val="0"/>
          <w:numId w:val="10"/>
        </w:numPr>
        <w:spacing w:after="160" w:line="259" w:lineRule="auto"/>
      </w:pPr>
      <w:r>
        <w:t>Submit a single SQL file with all the 3 SQL statements completed in Step 3.</w:t>
      </w:r>
    </w:p>
    <w:p w14:paraId="06B8FEC8" w14:textId="77777777" w:rsidR="002C68B0" w:rsidRDefault="002C68B0" w:rsidP="002B1ABC">
      <w:pPr>
        <w:pStyle w:val="NoSpacing"/>
        <w:rPr>
          <w:b/>
          <w:sz w:val="28"/>
          <w:szCs w:val="28"/>
        </w:rPr>
      </w:pPr>
    </w:p>
    <w:p w14:paraId="1A890F3E" w14:textId="52B8CD76" w:rsidR="008C18E2" w:rsidRPr="002B1ABC" w:rsidRDefault="008C18E2" w:rsidP="002B1ABC">
      <w:pPr>
        <w:pStyle w:val="NoSpacing"/>
        <w:rPr>
          <w:b/>
          <w:sz w:val="28"/>
          <w:szCs w:val="28"/>
        </w:rPr>
      </w:pPr>
      <w:r w:rsidRPr="002B1ABC">
        <w:rPr>
          <w:b/>
          <w:sz w:val="28"/>
          <w:szCs w:val="28"/>
        </w:rPr>
        <w:t>Assignment Grading Rubric (</w:t>
      </w:r>
      <w:r w:rsidR="00013852">
        <w:rPr>
          <w:b/>
          <w:sz w:val="28"/>
          <w:szCs w:val="28"/>
        </w:rPr>
        <w:t>10</w:t>
      </w:r>
      <w:r w:rsidRPr="002B1ABC">
        <w:rPr>
          <w:b/>
          <w:sz w:val="28"/>
          <w:szCs w:val="28"/>
        </w:rPr>
        <w:t>%)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291"/>
        <w:gridCol w:w="5011"/>
      </w:tblGrid>
      <w:tr w:rsidR="008A6D81" w:rsidRPr="000D2AC1" w14:paraId="5D27A689" w14:textId="77777777" w:rsidTr="000276A4">
        <w:tc>
          <w:tcPr>
            <w:tcW w:w="5291" w:type="dxa"/>
          </w:tcPr>
          <w:p w14:paraId="508A2E2A" w14:textId="50F577C5" w:rsidR="008A6D81" w:rsidRPr="000D2AC1" w:rsidRDefault="000276A4" w:rsidP="00714F0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Answer to all questions</w:t>
            </w:r>
            <w:r w:rsidR="00FD049D">
              <w:rPr>
                <w:rFonts w:cstheme="minorHAnsi"/>
                <w:sz w:val="24"/>
                <w:szCs w:val="24"/>
              </w:rPr>
              <w:t xml:space="preserve"> (answers.txt)</w:t>
            </w:r>
          </w:p>
        </w:tc>
        <w:tc>
          <w:tcPr>
            <w:tcW w:w="5011" w:type="dxa"/>
          </w:tcPr>
          <w:p w14:paraId="6019E9B5" w14:textId="4EA64D71" w:rsidR="008A6D81" w:rsidRPr="000D2AC1" w:rsidRDefault="008A6D81" w:rsidP="00714F0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/</w:t>
            </w:r>
            <w:r w:rsidR="000276A4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8A6D81" w:rsidRPr="000D2AC1" w14:paraId="50BB4A10" w14:textId="77777777" w:rsidTr="000276A4">
        <w:tc>
          <w:tcPr>
            <w:tcW w:w="5291" w:type="dxa"/>
          </w:tcPr>
          <w:p w14:paraId="552CB12E" w14:textId="7CFC5A1C" w:rsidR="008A6D81" w:rsidRPr="000D2AC1" w:rsidRDefault="000276A4" w:rsidP="00714F0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SQL statements</w:t>
            </w:r>
            <w:r w:rsidR="00FD049D">
              <w:rPr>
                <w:rFonts w:cstheme="minorHAnsi"/>
                <w:sz w:val="24"/>
                <w:szCs w:val="24"/>
              </w:rPr>
              <w:t xml:space="preserve"> (assignment2.sql)</w:t>
            </w:r>
          </w:p>
        </w:tc>
        <w:tc>
          <w:tcPr>
            <w:tcW w:w="5011" w:type="dxa"/>
          </w:tcPr>
          <w:p w14:paraId="2E9622A1" w14:textId="5593E84F" w:rsidR="008A6D81" w:rsidRPr="000D2AC1" w:rsidRDefault="008A6D81" w:rsidP="00714F0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/</w:t>
            </w:r>
            <w:r w:rsidR="000276A4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1E29F5" w:rsidRPr="000D2AC1" w14:paraId="3C61E7C1" w14:textId="77777777" w:rsidTr="000276A4">
        <w:tc>
          <w:tcPr>
            <w:tcW w:w="5291" w:type="dxa"/>
          </w:tcPr>
          <w:p w14:paraId="540D1346" w14:textId="4C64CA24" w:rsidR="001E29F5" w:rsidRPr="000D2AC1" w:rsidRDefault="00067115" w:rsidP="00714F0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Total</w:t>
            </w:r>
          </w:p>
        </w:tc>
        <w:tc>
          <w:tcPr>
            <w:tcW w:w="5011" w:type="dxa"/>
          </w:tcPr>
          <w:p w14:paraId="14A94251" w14:textId="35C1AB51" w:rsidR="001E29F5" w:rsidRPr="000D2AC1" w:rsidRDefault="00067115" w:rsidP="00714F0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/10</w:t>
            </w:r>
          </w:p>
        </w:tc>
      </w:tr>
      <w:tr w:rsidR="00067115" w:rsidRPr="000D2AC1" w14:paraId="41E098C7" w14:textId="77777777" w:rsidTr="000276A4">
        <w:tc>
          <w:tcPr>
            <w:tcW w:w="5291" w:type="dxa"/>
          </w:tcPr>
          <w:p w14:paraId="069B518C" w14:textId="24456FC3" w:rsidR="00067115" w:rsidRPr="000D2AC1" w:rsidRDefault="00067115" w:rsidP="00714F0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Comments</w:t>
            </w:r>
          </w:p>
        </w:tc>
        <w:tc>
          <w:tcPr>
            <w:tcW w:w="5011" w:type="dxa"/>
          </w:tcPr>
          <w:p w14:paraId="0F942874" w14:textId="77777777" w:rsidR="00067115" w:rsidRPr="000D2AC1" w:rsidRDefault="00067115" w:rsidP="00714F0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20960" w:rsidRPr="000D2AC1" w14:paraId="55C4DCAB" w14:textId="77777777" w:rsidTr="000276A4">
        <w:tc>
          <w:tcPr>
            <w:tcW w:w="5291" w:type="dxa"/>
          </w:tcPr>
          <w:p w14:paraId="16505EE0" w14:textId="77777777" w:rsidR="00820960" w:rsidRDefault="00820960" w:rsidP="00714F0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11" w:type="dxa"/>
          </w:tcPr>
          <w:p w14:paraId="24546C20" w14:textId="77777777" w:rsidR="00820960" w:rsidRPr="000D2AC1" w:rsidRDefault="00820960" w:rsidP="00714F0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71A9019" w14:textId="7C526C2D" w:rsidR="002B1ABC" w:rsidRDefault="002B1ABC" w:rsidP="002B1ABC">
      <w:pPr>
        <w:pStyle w:val="NoSpacing"/>
      </w:pPr>
    </w:p>
    <w:sectPr w:rsidR="002B1ABC" w:rsidSect="008F4CB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964" w:right="964" w:bottom="964" w:left="96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C0738" w14:textId="77777777" w:rsidR="00996722" w:rsidRDefault="00996722" w:rsidP="005D01F2">
      <w:pPr>
        <w:spacing w:after="0" w:line="240" w:lineRule="auto"/>
      </w:pPr>
      <w:r>
        <w:separator/>
      </w:r>
    </w:p>
    <w:p w14:paraId="4F8DDD1D" w14:textId="77777777" w:rsidR="00996722" w:rsidRDefault="00996722"/>
  </w:endnote>
  <w:endnote w:type="continuationSeparator" w:id="0">
    <w:p w14:paraId="13ED1C91" w14:textId="77777777" w:rsidR="00996722" w:rsidRDefault="00996722" w:rsidP="005D01F2">
      <w:pPr>
        <w:spacing w:after="0" w:line="240" w:lineRule="auto"/>
      </w:pPr>
      <w:r>
        <w:continuationSeparator/>
      </w:r>
    </w:p>
    <w:p w14:paraId="0A6DA159" w14:textId="77777777" w:rsidR="00996722" w:rsidRDefault="009967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ABF2D" w14:textId="77777777" w:rsidR="008604C3" w:rsidRDefault="008604C3">
    <w:pPr>
      <w:pStyle w:val="Footer"/>
    </w:pPr>
  </w:p>
  <w:p w14:paraId="14C4E2B0" w14:textId="77777777" w:rsidR="00305A71" w:rsidRDefault="00305A7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EF351" w14:textId="695762A6" w:rsidR="00305A71" w:rsidRPr="00684BEE" w:rsidRDefault="004914E6" w:rsidP="00684BEE">
    <w:pPr>
      <w:ind w:right="260"/>
      <w:rPr>
        <w:color w:val="0F243E" w:themeColor="text2" w:themeShade="80"/>
        <w:sz w:val="26"/>
        <w:szCs w:val="2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40128A" wp14:editId="75F8EAD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501015" cy="323215"/>
              <wp:effectExtent l="0" t="0" r="0" b="0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015" cy="3232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A04EAC" w14:textId="5471D576" w:rsidR="00684BEE" w:rsidRDefault="00684BEE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CC2B86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7740128A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9.45pt;height:25.45pt;z-index:251658240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" fillcolor="white [3201]" stroked="f" strokeweight=".5pt">
              <v:textbox style="mso-fit-shape-to-text:t" inset="0,,0">
                <w:txbxContent>
                  <w:p w14:paraId="07A04EAC" w14:textId="5471D576" w:rsidR="00684BEE" w:rsidRDefault="00684BEE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CC2B86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51D6D" w14:textId="77777777" w:rsidR="008604C3" w:rsidRDefault="00860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CA1F5A" w14:textId="77777777" w:rsidR="00996722" w:rsidRDefault="00996722" w:rsidP="005D01F2">
      <w:pPr>
        <w:spacing w:after="0" w:line="240" w:lineRule="auto"/>
      </w:pPr>
      <w:r>
        <w:separator/>
      </w:r>
    </w:p>
    <w:p w14:paraId="7F21A6CB" w14:textId="77777777" w:rsidR="00996722" w:rsidRDefault="00996722"/>
  </w:footnote>
  <w:footnote w:type="continuationSeparator" w:id="0">
    <w:p w14:paraId="6E767529" w14:textId="77777777" w:rsidR="00996722" w:rsidRDefault="00996722" w:rsidP="005D01F2">
      <w:pPr>
        <w:spacing w:after="0" w:line="240" w:lineRule="auto"/>
      </w:pPr>
      <w:r>
        <w:continuationSeparator/>
      </w:r>
    </w:p>
    <w:p w14:paraId="51799709" w14:textId="77777777" w:rsidR="00996722" w:rsidRDefault="009967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7D933" w14:textId="77777777" w:rsidR="008604C3" w:rsidRDefault="008604C3">
    <w:pPr>
      <w:pStyle w:val="Header"/>
    </w:pPr>
  </w:p>
  <w:p w14:paraId="768453F6" w14:textId="77777777" w:rsidR="00305A71" w:rsidRDefault="00305A7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BB6F5" w14:textId="77777777" w:rsidR="00305A71" w:rsidRDefault="000B38EB" w:rsidP="008604C3">
    <w:pPr>
      <w:pStyle w:val="Header"/>
    </w:pPr>
    <w:r w:rsidRPr="00436A65">
      <w:rPr>
        <w:noProof/>
        <w:lang w:val="en-US"/>
      </w:rPr>
      <w:drawing>
        <wp:inline distT="0" distB="0" distL="0" distR="0" wp14:anchorId="58BF4BA7" wp14:editId="3DC63084">
          <wp:extent cx="3383280" cy="556260"/>
          <wp:effectExtent l="0" t="0" r="0" b="0"/>
          <wp:docPr id="1" name="Picture 1" title="Logo and name word for AC Centre for Continuing and Online Lear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title="Logo and name word for AC Centre for Continuing and Online Learn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83280" cy="556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29739" w14:textId="77777777" w:rsidR="008604C3" w:rsidRDefault="008604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B0B22"/>
    <w:multiLevelType w:val="hybridMultilevel"/>
    <w:tmpl w:val="59F208CE"/>
    <w:lvl w:ilvl="0" w:tplc="9C3E8810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31564C"/>
    <w:multiLevelType w:val="hybridMultilevel"/>
    <w:tmpl w:val="EB28E5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12B59"/>
    <w:multiLevelType w:val="hybridMultilevel"/>
    <w:tmpl w:val="812289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E0F48"/>
    <w:multiLevelType w:val="hybridMultilevel"/>
    <w:tmpl w:val="EFD208D4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2642A"/>
    <w:multiLevelType w:val="hybridMultilevel"/>
    <w:tmpl w:val="BBD2D9C4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F9B7C04"/>
    <w:multiLevelType w:val="hybridMultilevel"/>
    <w:tmpl w:val="0A082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1047C"/>
    <w:multiLevelType w:val="hybridMultilevel"/>
    <w:tmpl w:val="9230AA0C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2891249"/>
    <w:multiLevelType w:val="hybridMultilevel"/>
    <w:tmpl w:val="B9E63B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86380B"/>
    <w:multiLevelType w:val="hybridMultilevel"/>
    <w:tmpl w:val="C7AA3DA6"/>
    <w:lvl w:ilvl="0" w:tplc="D7DEEB20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5F0215"/>
    <w:multiLevelType w:val="hybridMultilevel"/>
    <w:tmpl w:val="4E08E024"/>
    <w:lvl w:ilvl="0" w:tplc="C12655D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E5FE4"/>
    <w:multiLevelType w:val="hybridMultilevel"/>
    <w:tmpl w:val="E1700E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892CE4"/>
    <w:multiLevelType w:val="hybridMultilevel"/>
    <w:tmpl w:val="6B4849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9"/>
  </w:num>
  <w:num w:numId="5">
    <w:abstractNumId w:val="0"/>
  </w:num>
  <w:num w:numId="6">
    <w:abstractNumId w:val="1"/>
  </w:num>
  <w:num w:numId="7">
    <w:abstractNumId w:val="10"/>
  </w:num>
  <w:num w:numId="8">
    <w:abstractNumId w:val="7"/>
  </w:num>
  <w:num w:numId="9">
    <w:abstractNumId w:val="8"/>
  </w:num>
  <w:num w:numId="10">
    <w:abstractNumId w:val="5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xtLAwNjUyMbMwNDZR0lEKTi0uzszPAykwqgUAZ1WEAywAAAA="/>
  </w:docVars>
  <w:rsids>
    <w:rsidRoot w:val="008C0B88"/>
    <w:rsid w:val="0000220F"/>
    <w:rsid w:val="0000281F"/>
    <w:rsid w:val="00013852"/>
    <w:rsid w:val="000276A4"/>
    <w:rsid w:val="00035424"/>
    <w:rsid w:val="00036C72"/>
    <w:rsid w:val="00040FF8"/>
    <w:rsid w:val="00067115"/>
    <w:rsid w:val="00094E0A"/>
    <w:rsid w:val="000B37E4"/>
    <w:rsid w:val="000B38EB"/>
    <w:rsid w:val="000B6BF1"/>
    <w:rsid w:val="000C7C29"/>
    <w:rsid w:val="000D5707"/>
    <w:rsid w:val="0010690E"/>
    <w:rsid w:val="00112B10"/>
    <w:rsid w:val="00113159"/>
    <w:rsid w:val="00127906"/>
    <w:rsid w:val="00127F55"/>
    <w:rsid w:val="0013452C"/>
    <w:rsid w:val="001351B5"/>
    <w:rsid w:val="001425E2"/>
    <w:rsid w:val="001866A9"/>
    <w:rsid w:val="00191C33"/>
    <w:rsid w:val="001D2EF4"/>
    <w:rsid w:val="001E29F5"/>
    <w:rsid w:val="001F28E5"/>
    <w:rsid w:val="00216EBB"/>
    <w:rsid w:val="0022088F"/>
    <w:rsid w:val="0023399E"/>
    <w:rsid w:val="00235CF0"/>
    <w:rsid w:val="0025338E"/>
    <w:rsid w:val="00272F3C"/>
    <w:rsid w:val="0027394C"/>
    <w:rsid w:val="002B1ABC"/>
    <w:rsid w:val="002B72E7"/>
    <w:rsid w:val="002C44A2"/>
    <w:rsid w:val="002C68B0"/>
    <w:rsid w:val="002E0681"/>
    <w:rsid w:val="002E644C"/>
    <w:rsid w:val="002F4863"/>
    <w:rsid w:val="0030483C"/>
    <w:rsid w:val="00305A71"/>
    <w:rsid w:val="00310963"/>
    <w:rsid w:val="0032778D"/>
    <w:rsid w:val="00333AA7"/>
    <w:rsid w:val="00336513"/>
    <w:rsid w:val="0041489D"/>
    <w:rsid w:val="004325A6"/>
    <w:rsid w:val="00436A65"/>
    <w:rsid w:val="00455531"/>
    <w:rsid w:val="004878AC"/>
    <w:rsid w:val="004914E6"/>
    <w:rsid w:val="00492F28"/>
    <w:rsid w:val="004C0E92"/>
    <w:rsid w:val="004F1A28"/>
    <w:rsid w:val="0053738D"/>
    <w:rsid w:val="0055036F"/>
    <w:rsid w:val="005563B9"/>
    <w:rsid w:val="005D01F2"/>
    <w:rsid w:val="005D235B"/>
    <w:rsid w:val="005E4A8E"/>
    <w:rsid w:val="00614F40"/>
    <w:rsid w:val="00620CE0"/>
    <w:rsid w:val="006778D0"/>
    <w:rsid w:val="00684BEE"/>
    <w:rsid w:val="006B0736"/>
    <w:rsid w:val="006B58F0"/>
    <w:rsid w:val="0070275A"/>
    <w:rsid w:val="00746D94"/>
    <w:rsid w:val="007B0F4C"/>
    <w:rsid w:val="007C00D2"/>
    <w:rsid w:val="007C642D"/>
    <w:rsid w:val="007F02D3"/>
    <w:rsid w:val="008010D3"/>
    <w:rsid w:val="00820960"/>
    <w:rsid w:val="00820C72"/>
    <w:rsid w:val="008433E0"/>
    <w:rsid w:val="00844A5B"/>
    <w:rsid w:val="008604C3"/>
    <w:rsid w:val="00894921"/>
    <w:rsid w:val="00894EC9"/>
    <w:rsid w:val="008A5E02"/>
    <w:rsid w:val="008A6D81"/>
    <w:rsid w:val="008A6E1B"/>
    <w:rsid w:val="008C0B88"/>
    <w:rsid w:val="008C18E2"/>
    <w:rsid w:val="008E0296"/>
    <w:rsid w:val="008F4CB5"/>
    <w:rsid w:val="00915255"/>
    <w:rsid w:val="00920FCE"/>
    <w:rsid w:val="009237EB"/>
    <w:rsid w:val="0093314F"/>
    <w:rsid w:val="009372B8"/>
    <w:rsid w:val="00946A89"/>
    <w:rsid w:val="009507BB"/>
    <w:rsid w:val="0097105A"/>
    <w:rsid w:val="009736B7"/>
    <w:rsid w:val="00992D05"/>
    <w:rsid w:val="009935E0"/>
    <w:rsid w:val="00996722"/>
    <w:rsid w:val="00996CB5"/>
    <w:rsid w:val="009B0511"/>
    <w:rsid w:val="009D6203"/>
    <w:rsid w:val="009F0559"/>
    <w:rsid w:val="00A011CC"/>
    <w:rsid w:val="00A02063"/>
    <w:rsid w:val="00A44E82"/>
    <w:rsid w:val="00A4512E"/>
    <w:rsid w:val="00A452E1"/>
    <w:rsid w:val="00A553EF"/>
    <w:rsid w:val="00A60BF2"/>
    <w:rsid w:val="00A80CF0"/>
    <w:rsid w:val="00A85592"/>
    <w:rsid w:val="00A97D6E"/>
    <w:rsid w:val="00AB4E04"/>
    <w:rsid w:val="00AC1DB8"/>
    <w:rsid w:val="00AD35D7"/>
    <w:rsid w:val="00AD7A3B"/>
    <w:rsid w:val="00AE1A59"/>
    <w:rsid w:val="00AF447C"/>
    <w:rsid w:val="00B003E9"/>
    <w:rsid w:val="00B35F2C"/>
    <w:rsid w:val="00B364D6"/>
    <w:rsid w:val="00B75546"/>
    <w:rsid w:val="00B8658B"/>
    <w:rsid w:val="00B95E4F"/>
    <w:rsid w:val="00BA33CC"/>
    <w:rsid w:val="00BD338D"/>
    <w:rsid w:val="00BD5479"/>
    <w:rsid w:val="00BF4087"/>
    <w:rsid w:val="00C01A36"/>
    <w:rsid w:val="00C51BA3"/>
    <w:rsid w:val="00C53296"/>
    <w:rsid w:val="00C574C3"/>
    <w:rsid w:val="00C732E5"/>
    <w:rsid w:val="00C97C30"/>
    <w:rsid w:val="00CA1D5A"/>
    <w:rsid w:val="00CA6E59"/>
    <w:rsid w:val="00CC2B86"/>
    <w:rsid w:val="00CC3661"/>
    <w:rsid w:val="00CD491D"/>
    <w:rsid w:val="00CD7E90"/>
    <w:rsid w:val="00CF62C5"/>
    <w:rsid w:val="00D06D90"/>
    <w:rsid w:val="00D243AE"/>
    <w:rsid w:val="00D27F09"/>
    <w:rsid w:val="00D36AF9"/>
    <w:rsid w:val="00D36FFF"/>
    <w:rsid w:val="00D82076"/>
    <w:rsid w:val="00DA0B58"/>
    <w:rsid w:val="00DB260D"/>
    <w:rsid w:val="00DB71EE"/>
    <w:rsid w:val="00DC0728"/>
    <w:rsid w:val="00DC0D8D"/>
    <w:rsid w:val="00DD1E2F"/>
    <w:rsid w:val="00DF0645"/>
    <w:rsid w:val="00E12DA3"/>
    <w:rsid w:val="00E1757C"/>
    <w:rsid w:val="00E51BAF"/>
    <w:rsid w:val="00E53973"/>
    <w:rsid w:val="00E835F7"/>
    <w:rsid w:val="00E92A37"/>
    <w:rsid w:val="00E95073"/>
    <w:rsid w:val="00EA6CD1"/>
    <w:rsid w:val="00EA6E5E"/>
    <w:rsid w:val="00EE3352"/>
    <w:rsid w:val="00EE5FB6"/>
    <w:rsid w:val="00EE747A"/>
    <w:rsid w:val="00EF0740"/>
    <w:rsid w:val="00EF25F2"/>
    <w:rsid w:val="00EF757C"/>
    <w:rsid w:val="00F11AEA"/>
    <w:rsid w:val="00F245D6"/>
    <w:rsid w:val="00F36562"/>
    <w:rsid w:val="00F770CB"/>
    <w:rsid w:val="00FC0324"/>
    <w:rsid w:val="00FD049D"/>
    <w:rsid w:val="00FE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56CE0A8"/>
  <w14:defaultImageDpi w14:val="96"/>
  <w15:docId w15:val="{027AA447-F4D2-4F62-BBEC-14A02A60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E4F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255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95E4F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  <w:lang w:val="x-none"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15255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paragraph" w:customStyle="1" w:styleId="DaytoDayDocumentStyle">
    <w:name w:val="Day to Day Document Style"/>
    <w:basedOn w:val="Heading2"/>
    <w:next w:val="Normal"/>
    <w:autoRedefine/>
    <w:qFormat/>
    <w:rsid w:val="00915255"/>
    <w:rPr>
      <w:rFonts w:asciiTheme="minorHAnsi" w:hAnsiTheme="minorHAnsi"/>
      <w:b w:val="0"/>
      <w:color w:val="auto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D01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D01F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D01F2"/>
    <w:rPr>
      <w:rFonts w:cs="Times New Roman"/>
    </w:rPr>
  </w:style>
  <w:style w:type="paragraph" w:styleId="ListParagraph">
    <w:name w:val="List Paragraph"/>
    <w:basedOn w:val="Normal"/>
    <w:uiPriority w:val="34"/>
    <w:qFormat/>
    <w:rsid w:val="00B95E4F"/>
    <w:pPr>
      <w:ind w:left="720"/>
      <w:contextualSpacing/>
    </w:pPr>
  </w:style>
  <w:style w:type="table" w:styleId="TableGrid">
    <w:name w:val="Table Grid"/>
    <w:basedOn w:val="TableNormal"/>
    <w:uiPriority w:val="59"/>
    <w:rsid w:val="00B95E4F"/>
    <w:pPr>
      <w:spacing w:after="0" w:line="240" w:lineRule="auto"/>
    </w:pPr>
    <w:rPr>
      <w:rFonts w:cs="Times New Roman"/>
      <w:lang w:eastAsia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2076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2D05"/>
    <w:rPr>
      <w:rFonts w:cs="Times New Roman"/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E335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3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EE3352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3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E3352"/>
    <w:rPr>
      <w:rFonts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2B1ABC"/>
    <w:pPr>
      <w:spacing w:after="0" w:line="240" w:lineRule="auto"/>
    </w:pPr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EA6E5E"/>
    <w:pPr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6E5E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A6E5E"/>
    <w:rPr>
      <w:vertAlign w:val="superscript"/>
    </w:rPr>
  </w:style>
  <w:style w:type="paragraph" w:styleId="Revision">
    <w:name w:val="Revision"/>
    <w:hidden/>
    <w:uiPriority w:val="99"/>
    <w:semiHidden/>
    <w:rsid w:val="0010690E"/>
    <w:pPr>
      <w:spacing w:after="0" w:line="240" w:lineRule="auto"/>
    </w:pPr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8209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30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gndyvdijgw@e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morik\Downloads\New%20Assignment%20Template_2016-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908B63E12C6744AC13CB6478A0892C" ma:contentTypeVersion="2" ma:contentTypeDescription="Create a new document." ma:contentTypeScope="" ma:versionID="dcec2020b960bf5c7c11856feb78440d">
  <xsd:schema xmlns:xsd="http://www.w3.org/2001/XMLSchema" xmlns:xs="http://www.w3.org/2001/XMLSchema" xmlns:p="http://schemas.microsoft.com/office/2006/metadata/properties" xmlns:ns2="1a1655a9-fa8b-4c44-998e-3e64ee897f9e" targetNamespace="http://schemas.microsoft.com/office/2006/metadata/properties" ma:root="true" ma:fieldsID="831dac6e2b1a677dcc9c960d1c568e20" ns2:_="">
    <xsd:import namespace="1a1655a9-fa8b-4c44-998e-3e64ee897f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655a9-fa8b-4c44-998e-3e64ee897f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3B7C0D-34E4-42E3-8EBF-FD6FA411F3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EF23E2-C71C-49DD-A414-E18B24217E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CA3D2D-E2CF-4F04-86ED-268919D4DF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DD713A-E284-49C9-AFBA-583387A360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1655a9-fa8b-4c44-998e-3e64ee897f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Assignment Template_2016-2017.dotx</Template>
  <TotalTime>0</TotalTime>
  <Pages>2</Pages>
  <Words>414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Rene Cloutier</cp:lastModifiedBy>
  <cp:revision>2</cp:revision>
  <dcterms:created xsi:type="dcterms:W3CDTF">2020-12-15T12:14:00Z</dcterms:created>
  <dcterms:modified xsi:type="dcterms:W3CDTF">2020-12-15T12:14:00Z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0x01010049908B63E12C6744AC13CB6478A0892C</vt:lpwstr>
  </property>
</Properties>
</file>